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E7CE" w14:textId="326C0B75" w:rsidR="00AF18F9" w:rsidRDefault="00AF18F9">
      <w:pPr>
        <w:pStyle w:val="Subtitle"/>
      </w:pPr>
    </w:p>
    <w:p w14:paraId="5D207E22" w14:textId="39D60359" w:rsidR="00AF18F9" w:rsidRDefault="001348E6">
      <w:pPr>
        <w:pStyle w:val="Title"/>
      </w:pPr>
      <w:r>
        <w:t>HOME AWAY FROM HOME</w:t>
      </w:r>
    </w:p>
    <w:p w14:paraId="40EB57C6" w14:textId="77777777" w:rsidR="001348E6" w:rsidRDefault="001348E6">
      <w:pPr>
        <w:pStyle w:val="Title"/>
      </w:pPr>
    </w:p>
    <w:p w14:paraId="63AD2841" w14:textId="77777777" w:rsidR="001348E6" w:rsidRDefault="001348E6">
      <w:pPr>
        <w:pStyle w:val="Author"/>
      </w:pPr>
      <w:r>
        <w:t xml:space="preserve">Author: l73214 &amp; </w:t>
      </w:r>
    </w:p>
    <w:p w14:paraId="4293D650" w14:textId="77B278CB" w:rsidR="00AF18F9" w:rsidRDefault="001348E6">
      <w:pPr>
        <w:pStyle w:val="Author"/>
      </w:pPr>
      <w:r>
        <w:t>Course: Algorithms and Data Structures (Java)</w:t>
      </w:r>
      <w:r>
        <w:br/>
        <w:t>Academic year: 2025/2026;</w:t>
      </w:r>
      <w:r>
        <w:br/>
      </w:r>
      <w:proofErr w:type="gramStart"/>
      <w:r>
        <w:t>School :</w:t>
      </w:r>
      <w:proofErr w:type="gramEnd"/>
      <w:r>
        <w:t xml:space="preserve"> NOVA FCT (Faculty of Science and Technology) </w:t>
      </w:r>
      <w:r>
        <w:br/>
        <w:t xml:space="preserve">Supervisor: </w:t>
      </w:r>
    </w:p>
    <w:p w14:paraId="3C918D7C" w14:textId="77777777" w:rsidR="00AF18F9" w:rsidRDefault="00000000">
      <w:r>
        <w:rPr>
          <w:noProof/>
          <w:lang w:eastAsia="en-US"/>
        </w:rPr>
        <w:drawing>
          <wp:inline distT="0" distB="0" distL="0" distR="0" wp14:anchorId="44FF9009" wp14:editId="4FF2910C">
            <wp:extent cx="59182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73" cy="33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73B8" w14:textId="6D161682" w:rsidR="00AF18F9" w:rsidRDefault="001348E6" w:rsidP="001348E6">
      <w:pPr>
        <w:pStyle w:val="Heading1"/>
      </w:pPr>
      <w:r>
        <w:t xml:space="preserve">A Campus Oriented Application </w:t>
      </w:r>
    </w:p>
    <w:p w14:paraId="220AC7B6" w14:textId="77777777" w:rsidR="001348E6" w:rsidRDefault="001348E6" w:rsidP="001348E6"/>
    <w:p w14:paraId="10D50353" w14:textId="77777777" w:rsidR="001348E6" w:rsidRDefault="001348E6" w:rsidP="001348E6"/>
    <w:p w14:paraId="66288192" w14:textId="77777777" w:rsidR="001348E6" w:rsidRDefault="001348E6" w:rsidP="001348E6"/>
    <w:p w14:paraId="7F466CCC" w14:textId="77777777" w:rsidR="001348E6" w:rsidRDefault="001348E6" w:rsidP="001348E6"/>
    <w:p w14:paraId="16A0A7A6" w14:textId="77777777" w:rsidR="008B06CC" w:rsidRDefault="008B06CC" w:rsidP="001348E6">
      <w:r w:rsidRPr="008B06CC">
        <w:rPr>
          <w:b/>
          <w:bCs/>
          <w:sz w:val="28"/>
          <w:szCs w:val="28"/>
        </w:rPr>
        <w:lastRenderedPageBreak/>
        <w:t>PROJECT OVERVIEW</w:t>
      </w:r>
      <w:r>
        <w:t>: A Campus Oriented Application that provides information on Services Useful to Students.</w:t>
      </w:r>
    </w:p>
    <w:p w14:paraId="5BC5785F" w14:textId="77777777" w:rsidR="008B06CC" w:rsidRDefault="008B06CC" w:rsidP="008B06CC">
      <w:r w:rsidRPr="00C06367">
        <w:rPr>
          <w:b/>
          <w:bCs/>
        </w:rPr>
        <w:t>Features</w:t>
      </w:r>
      <w:r>
        <w:t xml:space="preserve">: </w:t>
      </w:r>
    </w:p>
    <w:p w14:paraId="7E7F0F38" w14:textId="3F991BE7" w:rsidR="00340AFE" w:rsidRDefault="008B06CC" w:rsidP="00340AFE">
      <w:pPr>
        <w:pStyle w:val="ListParagraph"/>
        <w:numPr>
          <w:ilvl w:val="1"/>
          <w:numId w:val="18"/>
        </w:numPr>
      </w:pPr>
      <w:r>
        <w:t xml:space="preserve">Location Based Services, Rating of Services, Students management, </w:t>
      </w:r>
    </w:p>
    <w:tbl>
      <w:tblPr>
        <w:tblStyle w:val="TableGrid"/>
        <w:tblpPr w:leftFromText="180" w:rightFromText="180" w:vertAnchor="text" w:horzAnchor="margin" w:tblpY="222"/>
        <w:tblW w:w="9609" w:type="dxa"/>
        <w:tblLook w:val="04A0" w:firstRow="1" w:lastRow="0" w:firstColumn="1" w:lastColumn="0" w:noHBand="0" w:noVBand="1"/>
      </w:tblPr>
      <w:tblGrid>
        <w:gridCol w:w="3262"/>
        <w:gridCol w:w="4624"/>
        <w:gridCol w:w="1723"/>
      </w:tblGrid>
      <w:tr w:rsidR="00DA2FE4" w14:paraId="2B3D6C44" w14:textId="77777777" w:rsidTr="00C06367">
        <w:trPr>
          <w:trHeight w:val="482"/>
        </w:trPr>
        <w:tc>
          <w:tcPr>
            <w:tcW w:w="3325" w:type="dxa"/>
          </w:tcPr>
          <w:p w14:paraId="57570D66" w14:textId="77777777" w:rsidR="00DA2FE4" w:rsidRPr="00DA2FE4" w:rsidRDefault="00DA2FE4" w:rsidP="00DA2FE4">
            <w:pPr>
              <w:rPr>
                <w:b/>
                <w:bCs/>
              </w:rPr>
            </w:pPr>
            <w:r w:rsidRPr="00DA2FE4">
              <w:rPr>
                <w:b/>
                <w:bCs/>
              </w:rPr>
              <w:t>Main Functions</w:t>
            </w:r>
          </w:p>
        </w:tc>
        <w:tc>
          <w:tcPr>
            <w:tcW w:w="4988" w:type="dxa"/>
          </w:tcPr>
          <w:p w14:paraId="41A9D3F4" w14:textId="77777777" w:rsidR="00DA2FE4" w:rsidRPr="00DA2FE4" w:rsidRDefault="00DA2FE4" w:rsidP="00DA2FE4">
            <w:pPr>
              <w:rPr>
                <w:b/>
                <w:bCs/>
              </w:rPr>
            </w:pPr>
            <w:r w:rsidRPr="00DA2FE4">
              <w:rPr>
                <w:b/>
                <w:bCs/>
              </w:rPr>
              <w:t>CLASSES</w:t>
            </w:r>
          </w:p>
        </w:tc>
        <w:tc>
          <w:tcPr>
            <w:tcW w:w="1296" w:type="dxa"/>
          </w:tcPr>
          <w:p w14:paraId="2B34FF93" w14:textId="77777777" w:rsidR="00DA2FE4" w:rsidRPr="00DA2FE4" w:rsidRDefault="00DA2FE4" w:rsidP="00DA2FE4">
            <w:pPr>
              <w:rPr>
                <w:b/>
                <w:bCs/>
              </w:rPr>
            </w:pPr>
            <w:r w:rsidRPr="00DA2FE4">
              <w:rPr>
                <w:b/>
                <w:bCs/>
              </w:rPr>
              <w:t>Data Structures</w:t>
            </w:r>
          </w:p>
        </w:tc>
      </w:tr>
      <w:tr w:rsidR="00DA2FE4" w14:paraId="21D3D878" w14:textId="77777777" w:rsidTr="00C06367">
        <w:trPr>
          <w:trHeight w:val="744"/>
        </w:trPr>
        <w:tc>
          <w:tcPr>
            <w:tcW w:w="3325" w:type="dxa"/>
            <w:vMerge w:val="restart"/>
          </w:tcPr>
          <w:p w14:paraId="15FD91B3" w14:textId="77777777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exit(</w:t>
            </w:r>
            <w:proofErr w:type="gramEnd"/>
            <w:r>
              <w:t>),</w:t>
            </w:r>
          </w:p>
          <w:p w14:paraId="13DBCF0C" w14:textId="77777777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r>
              <w:t xml:space="preserve"> </w:t>
            </w:r>
            <w:proofErr w:type="gramStart"/>
            <w:r>
              <w:t>help(</w:t>
            </w:r>
            <w:proofErr w:type="gramEnd"/>
            <w:r>
              <w:t xml:space="preserve">), </w:t>
            </w:r>
          </w:p>
          <w:p w14:paraId="2B8D47AD" w14:textId="004C8D77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bounds(</w:t>
            </w:r>
            <w:proofErr w:type="gramEnd"/>
            <w:r>
              <w:t xml:space="preserve">), </w:t>
            </w:r>
            <w:r w:rsidR="00C06367">
              <w:t xml:space="preserve"> </w:t>
            </w:r>
          </w:p>
          <w:p w14:paraId="35EE3DBD" w14:textId="7D127D0A" w:rsidR="00C06367" w:rsidRDefault="00C06367" w:rsidP="00C06367">
            <w:pPr>
              <w:pStyle w:val="ListParagraph"/>
              <w:numPr>
                <w:ilvl w:val="0"/>
                <w:numId w:val="20"/>
              </w:numPr>
            </w:pPr>
            <w:r>
              <w:t>find ().</w:t>
            </w:r>
          </w:p>
          <w:p w14:paraId="2D1676DE" w14:textId="77777777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save(</w:t>
            </w:r>
            <w:proofErr w:type="gramEnd"/>
            <w:r>
              <w:t xml:space="preserve">), </w:t>
            </w:r>
          </w:p>
          <w:p w14:paraId="18AC8B17" w14:textId="66037117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r>
              <w:t>load (),</w:t>
            </w:r>
          </w:p>
          <w:p w14:paraId="57744BD5" w14:textId="6FD0525E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add_</w:t>
            </w:r>
            <w:proofErr w:type="gramStart"/>
            <w:r>
              <w:t>Service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621F2422" w14:textId="25F4DE1B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list_</w:t>
            </w:r>
            <w:proofErr w:type="gramStart"/>
            <w:r>
              <w:t>Services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1D8364A5" w14:textId="7DACEC58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add_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3CF798AE" w14:textId="77777777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list_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 xml:space="preserve">), </w:t>
            </w:r>
          </w:p>
          <w:p w14:paraId="4E8D9B4B" w14:textId="2F431E8B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leave_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564BD88B" w14:textId="77777777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go_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647084CF" w14:textId="36BF3133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move_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129EF485" w14:textId="77777777" w:rsidR="00C06367" w:rsidRDefault="00C06367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l</w:t>
            </w:r>
            <w:r w:rsidR="00DA2FE4">
              <w:t>ist_</w:t>
            </w:r>
            <w:proofErr w:type="gramStart"/>
            <w:r w:rsidR="00DA2FE4">
              <w:t>Users</w:t>
            </w:r>
            <w:proofErr w:type="spellEnd"/>
            <w:r w:rsidR="00DA2FE4">
              <w:t>(</w:t>
            </w:r>
            <w:proofErr w:type="gramEnd"/>
            <w:r w:rsidR="00DA2FE4">
              <w:t>),</w:t>
            </w:r>
            <w:r>
              <w:t xml:space="preserve"> </w:t>
            </w:r>
          </w:p>
          <w:p w14:paraId="689604C6" w14:textId="77175E71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where_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55F6A49B" w14:textId="77777777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visited_</w:t>
            </w:r>
            <w:proofErr w:type="gramStart"/>
            <w:r>
              <w:t>Locations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46A4E9" w14:textId="7215A00D" w:rsidR="00C06367" w:rsidRDefault="00DA2FE4" w:rsidP="00C06367">
            <w:pPr>
              <w:pStyle w:val="ListParagraph"/>
              <w:numPr>
                <w:ilvl w:val="0"/>
                <w:numId w:val="20"/>
              </w:numPr>
            </w:pPr>
            <w:r>
              <w:t xml:space="preserve"> </w:t>
            </w:r>
            <w:proofErr w:type="spellStart"/>
            <w:r>
              <w:t>evaluate_</w:t>
            </w:r>
            <w:proofErr w:type="gramStart"/>
            <w:r>
              <w:t>Service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6A20415A" w14:textId="77777777" w:rsidR="00C06367" w:rsidRPr="00C06367" w:rsidRDefault="00DA2FE4" w:rsidP="00C06367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>
              <w:t>ranking_</w:t>
            </w:r>
            <w:proofErr w:type="gramStart"/>
            <w:r>
              <w:t>Services</w:t>
            </w:r>
            <w:proofErr w:type="spellEnd"/>
            <w:r>
              <w:t>(</w:t>
            </w:r>
            <w:proofErr w:type="gramEnd"/>
            <w:r>
              <w:t xml:space="preserve">), </w:t>
            </w:r>
          </w:p>
          <w:p w14:paraId="78C7ABD8" w14:textId="77777777" w:rsidR="00C06367" w:rsidRPr="00C06367" w:rsidRDefault="00DA2FE4" w:rsidP="00C06367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>
              <w:t>ranked_</w:t>
            </w:r>
            <w:proofErr w:type="gramStart"/>
            <w:r>
              <w:t>Services</w:t>
            </w:r>
            <w:proofErr w:type="spellEnd"/>
            <w:r>
              <w:t>(</w:t>
            </w:r>
            <w:proofErr w:type="gramEnd"/>
            <w:r>
              <w:t xml:space="preserve">), </w:t>
            </w:r>
          </w:p>
          <w:p w14:paraId="5B77E11B" w14:textId="31F40099" w:rsidR="00C06367" w:rsidRPr="00C06367" w:rsidRDefault="00DA2FE4" w:rsidP="00C06367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>
              <w:t>tag_</w:t>
            </w:r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),</w:t>
            </w:r>
          </w:p>
        </w:tc>
        <w:tc>
          <w:tcPr>
            <w:tcW w:w="4988" w:type="dxa"/>
          </w:tcPr>
          <w:p w14:paraId="39BAC0FA" w14:textId="77777777" w:rsidR="00DA2FE4" w:rsidRDefault="00DA2FE4" w:rsidP="00DA2FE4">
            <w:proofErr w:type="spellStart"/>
            <w:r>
              <w:t>HomeAwaySystem</w:t>
            </w:r>
            <w:proofErr w:type="spellEnd"/>
            <w:r>
              <w:t xml:space="preserve"> - Main controller</w:t>
            </w:r>
          </w:p>
          <w:p w14:paraId="2103B23C" w14:textId="31909F43" w:rsidR="00DA2FE4" w:rsidRPr="00DA2FE4" w:rsidRDefault="00DA2FE4" w:rsidP="00DA2FE4">
            <w:pPr>
              <w:rPr>
                <w:b/>
                <w:bCs/>
              </w:rPr>
            </w:pPr>
          </w:p>
        </w:tc>
        <w:tc>
          <w:tcPr>
            <w:tcW w:w="1296" w:type="dxa"/>
          </w:tcPr>
          <w:p w14:paraId="73CE30B7" w14:textId="77777777" w:rsidR="00C06367" w:rsidRDefault="00C06367" w:rsidP="00C06367">
            <w:r>
              <w:t>List interface - Main collection ADT</w:t>
            </w:r>
          </w:p>
          <w:p w14:paraId="25D97114" w14:textId="77777777" w:rsidR="00DA2FE4" w:rsidRPr="00DA2FE4" w:rsidRDefault="00DA2FE4" w:rsidP="00DA2FE4">
            <w:pPr>
              <w:rPr>
                <w:b/>
                <w:bCs/>
              </w:rPr>
            </w:pPr>
          </w:p>
        </w:tc>
      </w:tr>
      <w:tr w:rsidR="00DA2FE4" w14:paraId="654B7B11" w14:textId="77777777" w:rsidTr="00C06367">
        <w:trPr>
          <w:trHeight w:val="744"/>
        </w:trPr>
        <w:tc>
          <w:tcPr>
            <w:tcW w:w="3325" w:type="dxa"/>
            <w:vMerge/>
          </w:tcPr>
          <w:p w14:paraId="5C070303" w14:textId="77777777" w:rsidR="00DA2FE4" w:rsidRDefault="00DA2FE4" w:rsidP="00DA2FE4"/>
        </w:tc>
        <w:tc>
          <w:tcPr>
            <w:tcW w:w="4988" w:type="dxa"/>
          </w:tcPr>
          <w:p w14:paraId="5585FFC8" w14:textId="4D2CA533" w:rsidR="00DA2FE4" w:rsidRDefault="00DA2FE4" w:rsidP="00DA2FE4">
            <w:proofErr w:type="spellStart"/>
            <w:r>
              <w:t>GeographicArea</w:t>
            </w:r>
            <w:proofErr w:type="spellEnd"/>
            <w:r>
              <w:t xml:space="preserve"> - Manages bounds and collections</w:t>
            </w:r>
          </w:p>
          <w:p w14:paraId="140B63B5" w14:textId="77777777" w:rsidR="00DA2FE4" w:rsidRDefault="00DA2FE4" w:rsidP="00DA2FE4"/>
        </w:tc>
        <w:tc>
          <w:tcPr>
            <w:tcW w:w="1296" w:type="dxa"/>
          </w:tcPr>
          <w:p w14:paraId="684CDCEA" w14:textId="77777777" w:rsidR="00444AC7" w:rsidRDefault="00444AC7" w:rsidP="00444AC7">
            <w:proofErr w:type="spellStart"/>
            <w:r>
              <w:t>ArrayListClass</w:t>
            </w:r>
            <w:proofErr w:type="spellEnd"/>
            <w:r>
              <w:t xml:space="preserve"> - List implementation</w:t>
            </w:r>
          </w:p>
          <w:p w14:paraId="13FCD386" w14:textId="77777777" w:rsidR="00DA2FE4" w:rsidRPr="00DA2FE4" w:rsidRDefault="00DA2FE4" w:rsidP="00DA2FE4">
            <w:pPr>
              <w:rPr>
                <w:b/>
                <w:bCs/>
              </w:rPr>
            </w:pPr>
          </w:p>
        </w:tc>
      </w:tr>
      <w:tr w:rsidR="00DA2FE4" w14:paraId="0388EA07" w14:textId="77777777" w:rsidTr="00C06367">
        <w:trPr>
          <w:trHeight w:val="744"/>
        </w:trPr>
        <w:tc>
          <w:tcPr>
            <w:tcW w:w="3325" w:type="dxa"/>
            <w:vMerge/>
          </w:tcPr>
          <w:p w14:paraId="1BBD2EA5" w14:textId="77777777" w:rsidR="00DA2FE4" w:rsidRDefault="00DA2FE4" w:rsidP="00DA2FE4"/>
        </w:tc>
        <w:tc>
          <w:tcPr>
            <w:tcW w:w="4988" w:type="dxa"/>
          </w:tcPr>
          <w:p w14:paraId="413FBDF4" w14:textId="77777777" w:rsidR="00DA2FE4" w:rsidRDefault="00DA2FE4" w:rsidP="00DA2FE4">
            <w:r>
              <w:t>Service (abstract) - Base for all services</w:t>
            </w:r>
          </w:p>
          <w:p w14:paraId="43B31FE5" w14:textId="77777777" w:rsidR="00DA2FE4" w:rsidRDefault="00DA2FE4" w:rsidP="00DA2FE4"/>
        </w:tc>
        <w:tc>
          <w:tcPr>
            <w:tcW w:w="1296" w:type="dxa"/>
          </w:tcPr>
          <w:p w14:paraId="3865DF48" w14:textId="5278013F" w:rsidR="005B087E" w:rsidRDefault="005B087E" w:rsidP="005B087E">
            <w:r>
              <w:t xml:space="preserve">Iterator interface - For </w:t>
            </w:r>
            <w:r w:rsidR="00F90AEE">
              <w:t>traversal (</w:t>
            </w:r>
            <w:r w:rsidR="004E630F">
              <w:t>impl</w:t>
            </w:r>
            <w:r w:rsidR="00F90AEE">
              <w:t>eme</w:t>
            </w:r>
            <w:r w:rsidR="004E630F">
              <w:t>nted with</w:t>
            </w:r>
            <w:r w:rsidR="00F90AEE">
              <w:t xml:space="preserve"> </w:t>
            </w:r>
            <w:proofErr w:type="spellStart"/>
            <w:r w:rsidR="00F90AEE">
              <w:t>TwoWay</w:t>
            </w:r>
            <w:r w:rsidR="004E630F">
              <w:t>List</w:t>
            </w:r>
            <w:proofErr w:type="spellEnd"/>
            <w:r w:rsidR="004E630F">
              <w:t>)</w:t>
            </w:r>
          </w:p>
          <w:p w14:paraId="49DB779F" w14:textId="77777777" w:rsidR="00DA2FE4" w:rsidRPr="00DA2FE4" w:rsidRDefault="00DA2FE4" w:rsidP="00DA2FE4">
            <w:pPr>
              <w:rPr>
                <w:b/>
                <w:bCs/>
              </w:rPr>
            </w:pPr>
          </w:p>
        </w:tc>
      </w:tr>
      <w:tr w:rsidR="00DA2FE4" w14:paraId="66E02682" w14:textId="77777777" w:rsidTr="00C06367">
        <w:trPr>
          <w:trHeight w:val="744"/>
        </w:trPr>
        <w:tc>
          <w:tcPr>
            <w:tcW w:w="3325" w:type="dxa"/>
            <w:vMerge/>
          </w:tcPr>
          <w:p w14:paraId="3686CB29" w14:textId="77777777" w:rsidR="00DA2FE4" w:rsidRDefault="00DA2FE4" w:rsidP="00DA2FE4"/>
        </w:tc>
        <w:tc>
          <w:tcPr>
            <w:tcW w:w="4988" w:type="dxa"/>
          </w:tcPr>
          <w:p w14:paraId="6C2CBBB5" w14:textId="143AAE26" w:rsidR="00DA2FE4" w:rsidRDefault="00DA2FE4" w:rsidP="00DA2FE4">
            <w:r>
              <w:t>Evaluation - Service review data</w:t>
            </w:r>
          </w:p>
        </w:tc>
        <w:tc>
          <w:tcPr>
            <w:tcW w:w="1296" w:type="dxa"/>
          </w:tcPr>
          <w:p w14:paraId="0B2A0A77" w14:textId="77777777" w:rsidR="00DA2FE4" w:rsidRPr="00DA2FE4" w:rsidRDefault="00DA2FE4" w:rsidP="00DA2FE4">
            <w:pPr>
              <w:rPr>
                <w:b/>
                <w:bCs/>
              </w:rPr>
            </w:pPr>
          </w:p>
        </w:tc>
      </w:tr>
      <w:tr w:rsidR="00DA2FE4" w14:paraId="0476E2CF" w14:textId="77777777" w:rsidTr="00C06367">
        <w:trPr>
          <w:trHeight w:val="744"/>
        </w:trPr>
        <w:tc>
          <w:tcPr>
            <w:tcW w:w="3325" w:type="dxa"/>
            <w:vMerge/>
          </w:tcPr>
          <w:p w14:paraId="40323AAB" w14:textId="77777777" w:rsidR="00DA2FE4" w:rsidRDefault="00DA2FE4" w:rsidP="00DA2FE4"/>
        </w:tc>
        <w:tc>
          <w:tcPr>
            <w:tcW w:w="4988" w:type="dxa"/>
          </w:tcPr>
          <w:p w14:paraId="5D5C1158" w14:textId="77777777" w:rsidR="00DA2FE4" w:rsidRDefault="00DA2FE4" w:rsidP="00DA2FE4">
            <w:r>
              <w:t>Student (abstract) - Base for all student types</w:t>
            </w:r>
          </w:p>
          <w:p w14:paraId="62018C1C" w14:textId="77777777" w:rsidR="00DA2FE4" w:rsidRDefault="00DA2FE4" w:rsidP="00DA2FE4"/>
        </w:tc>
        <w:tc>
          <w:tcPr>
            <w:tcW w:w="1296" w:type="dxa"/>
          </w:tcPr>
          <w:p w14:paraId="7068EDC7" w14:textId="77777777" w:rsidR="00DA2FE4" w:rsidRPr="00DA2FE4" w:rsidRDefault="00DA2FE4" w:rsidP="00DA2FE4">
            <w:pPr>
              <w:rPr>
                <w:b/>
                <w:bCs/>
              </w:rPr>
            </w:pPr>
          </w:p>
        </w:tc>
      </w:tr>
    </w:tbl>
    <w:p w14:paraId="7BEDDD1E" w14:textId="33FF18E8" w:rsidR="00DA2FE4" w:rsidRPr="00F90AEE" w:rsidRDefault="00B51422" w:rsidP="00DA2FE4">
      <w:pPr>
        <w:rPr>
          <w:b/>
          <w:bCs/>
        </w:rPr>
      </w:pPr>
      <w:r>
        <w:br/>
      </w:r>
      <w:r w:rsidR="00DA2FE4" w:rsidRPr="004E630F">
        <w:rPr>
          <w:b/>
          <w:bCs/>
        </w:rPr>
        <w:t>Key ADT Implementations</w:t>
      </w:r>
      <w:r w:rsidR="004E630F">
        <w:rPr>
          <w:b/>
          <w:bCs/>
        </w:rPr>
        <w:br/>
      </w:r>
      <w:r w:rsidR="00DA2FE4" w:rsidRPr="00DA2FE4">
        <w:rPr>
          <w:b/>
          <w:bCs/>
        </w:rPr>
        <w:t xml:space="preserve">For </w:t>
      </w:r>
      <w:proofErr w:type="spellStart"/>
      <w:r w:rsidR="00DA2FE4" w:rsidRPr="00DA2FE4">
        <w:rPr>
          <w:b/>
          <w:bCs/>
        </w:rPr>
        <w:t>GeographicArea</w:t>
      </w:r>
      <w:proofErr w:type="spellEnd"/>
      <w:r w:rsidR="00DA2FE4" w:rsidRPr="00DA2FE4">
        <w:rPr>
          <w:b/>
          <w:bCs/>
        </w:rPr>
        <w:t>:</w:t>
      </w:r>
      <w:r w:rsidR="00F90AEE">
        <w:rPr>
          <w:b/>
          <w:bCs/>
        </w:rPr>
        <w:t xml:space="preserve"> </w:t>
      </w:r>
      <w:r w:rsidR="00DA2FE4">
        <w:t>List&lt;Service&gt; for storing all services (insertion order)</w:t>
      </w:r>
      <w:r w:rsidR="004033DA">
        <w:t>;</w:t>
      </w:r>
      <w:r w:rsidR="00DA2FE4">
        <w:t xml:space="preserve"> List&lt;Student&gt; for storing all students</w:t>
      </w:r>
    </w:p>
    <w:p w14:paraId="082931F4" w14:textId="3EDA864E" w:rsidR="00DA2FE4" w:rsidRPr="004033DA" w:rsidRDefault="00DA2FE4" w:rsidP="00DA2FE4">
      <w:pPr>
        <w:rPr>
          <w:b/>
          <w:bCs/>
        </w:rPr>
      </w:pPr>
      <w:r w:rsidRPr="004033DA">
        <w:rPr>
          <w:b/>
          <w:bCs/>
        </w:rPr>
        <w:t>For Service:</w:t>
      </w:r>
      <w:r w:rsidR="004033DA">
        <w:rPr>
          <w:b/>
          <w:bCs/>
        </w:rPr>
        <w:t xml:space="preserve"> </w:t>
      </w:r>
      <w:r>
        <w:t>List&lt;Evaluation&gt; for storing reviews</w:t>
      </w:r>
      <w:r w:rsidR="004033DA">
        <w:t>,</w:t>
      </w:r>
      <w:r w:rsidR="004033DA">
        <w:rPr>
          <w:b/>
          <w:bCs/>
        </w:rPr>
        <w:t xml:space="preserve"> </w:t>
      </w:r>
      <w:r>
        <w:t>List&lt;Student&gt; for eating/lodging occupancy</w:t>
      </w:r>
      <w:r w:rsidR="004033DA">
        <w:t xml:space="preserve"> </w:t>
      </w:r>
      <w:r>
        <w:t>tracking</w:t>
      </w:r>
    </w:p>
    <w:p w14:paraId="2B8269DC" w14:textId="1EC5C632" w:rsidR="00DA2FE4" w:rsidRDefault="00DA2FE4" w:rsidP="00DA2FE4">
      <w:r w:rsidRPr="004033DA">
        <w:rPr>
          <w:b/>
          <w:bCs/>
        </w:rPr>
        <w:t>For Student (Bookish/Outgoing)</w:t>
      </w:r>
      <w:r>
        <w:t>:</w:t>
      </w:r>
      <w:r w:rsidR="004033DA">
        <w:t xml:space="preserve"> </w:t>
      </w:r>
      <w:r>
        <w:t>List&lt;Service&gt; for visited locations (visit order)</w:t>
      </w:r>
    </w:p>
    <w:p w14:paraId="3FB95BB2" w14:textId="38C3D27E" w:rsidR="00AF18F9" w:rsidRDefault="00DA2FE4" w:rsidP="00DA2FE4">
      <w:r w:rsidRPr="004033DA">
        <w:rPr>
          <w:b/>
          <w:bCs/>
        </w:rPr>
        <w:t>Operations Needed:</w:t>
      </w:r>
      <w:r>
        <w:t xml:space="preserve"> Sequential search by name (services, students)</w:t>
      </w:r>
      <w:r w:rsidR="00F90AEE">
        <w:t xml:space="preserve">, </w:t>
      </w:r>
      <w:r>
        <w:t>Filtering by type/country/criteria</w:t>
      </w:r>
      <w:r w:rsidR="00F90AEE">
        <w:t>,</w:t>
      </w:r>
      <w:r>
        <w:t xml:space="preserve"> Sorting (alphabetical, by stars, by </w:t>
      </w:r>
      <w:r w:rsidR="00F90AEE">
        <w:t>distance) [use of binary trees]</w:t>
      </w:r>
    </w:p>
    <w:p w14:paraId="43EE0363" w14:textId="0C7CAB8C" w:rsidR="00030D96" w:rsidRPr="00F90AEE" w:rsidRDefault="00DE75A6" w:rsidP="00DA2FE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CDCCD0" wp14:editId="61E20CE2">
            <wp:extent cx="6587025" cy="6731000"/>
            <wp:effectExtent l="0" t="0" r="4445" b="0"/>
            <wp:docPr id="194190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4205" name="Picture 19419042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2242" cy="67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D96" w:rsidRPr="00F90AEE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053BC" w14:textId="77777777" w:rsidR="005C6A04" w:rsidRDefault="005C6A04">
      <w:pPr>
        <w:spacing w:after="0" w:line="240" w:lineRule="auto"/>
      </w:pPr>
      <w:r>
        <w:separator/>
      </w:r>
    </w:p>
    <w:p w14:paraId="39A90D24" w14:textId="77777777" w:rsidR="005C6A04" w:rsidRDefault="005C6A04"/>
    <w:p w14:paraId="256A009C" w14:textId="77777777" w:rsidR="005C6A04" w:rsidRDefault="005C6A04"/>
  </w:endnote>
  <w:endnote w:type="continuationSeparator" w:id="0">
    <w:p w14:paraId="794DAEB3" w14:textId="77777777" w:rsidR="005C6A04" w:rsidRDefault="005C6A04">
      <w:pPr>
        <w:spacing w:after="0" w:line="240" w:lineRule="auto"/>
      </w:pPr>
      <w:r>
        <w:continuationSeparator/>
      </w:r>
    </w:p>
    <w:p w14:paraId="343402C9" w14:textId="77777777" w:rsidR="005C6A04" w:rsidRDefault="005C6A04"/>
    <w:p w14:paraId="4A5BB94D" w14:textId="77777777" w:rsidR="005C6A04" w:rsidRDefault="005C6A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677EB" w14:textId="77777777" w:rsidR="00AF18F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05AD2" w14:textId="77777777" w:rsidR="005C6A04" w:rsidRDefault="005C6A04">
      <w:pPr>
        <w:spacing w:after="0" w:line="240" w:lineRule="auto"/>
      </w:pPr>
      <w:r>
        <w:separator/>
      </w:r>
    </w:p>
    <w:p w14:paraId="56790C4B" w14:textId="77777777" w:rsidR="005C6A04" w:rsidRDefault="005C6A04"/>
    <w:p w14:paraId="7CD9898F" w14:textId="77777777" w:rsidR="005C6A04" w:rsidRDefault="005C6A04"/>
  </w:footnote>
  <w:footnote w:type="continuationSeparator" w:id="0">
    <w:p w14:paraId="6C753E58" w14:textId="77777777" w:rsidR="005C6A04" w:rsidRDefault="005C6A04">
      <w:pPr>
        <w:spacing w:after="0" w:line="240" w:lineRule="auto"/>
      </w:pPr>
      <w:r>
        <w:continuationSeparator/>
      </w:r>
    </w:p>
    <w:p w14:paraId="68E5A7DC" w14:textId="77777777" w:rsidR="005C6A04" w:rsidRDefault="005C6A04"/>
    <w:p w14:paraId="4D65805B" w14:textId="77777777" w:rsidR="005C6A04" w:rsidRDefault="005C6A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742B3"/>
    <w:multiLevelType w:val="hybridMultilevel"/>
    <w:tmpl w:val="206A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7342EA"/>
    <w:multiLevelType w:val="hybridMultilevel"/>
    <w:tmpl w:val="CC709CEA"/>
    <w:lvl w:ilvl="0" w:tplc="EC82CD6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15E46"/>
    <w:multiLevelType w:val="hybridMultilevel"/>
    <w:tmpl w:val="C25A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C5963"/>
    <w:multiLevelType w:val="hybridMultilevel"/>
    <w:tmpl w:val="C1D6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395906">
    <w:abstractNumId w:val="9"/>
  </w:num>
  <w:num w:numId="2" w16cid:durableId="1883469621">
    <w:abstractNumId w:val="14"/>
  </w:num>
  <w:num w:numId="3" w16cid:durableId="2136947646">
    <w:abstractNumId w:val="18"/>
  </w:num>
  <w:num w:numId="4" w16cid:durableId="1038748762">
    <w:abstractNumId w:val="15"/>
  </w:num>
  <w:num w:numId="5" w16cid:durableId="402214871">
    <w:abstractNumId w:val="12"/>
  </w:num>
  <w:num w:numId="6" w16cid:durableId="1578395448">
    <w:abstractNumId w:val="7"/>
  </w:num>
  <w:num w:numId="7" w16cid:durableId="1578401650">
    <w:abstractNumId w:val="6"/>
  </w:num>
  <w:num w:numId="8" w16cid:durableId="465052637">
    <w:abstractNumId w:val="5"/>
  </w:num>
  <w:num w:numId="9" w16cid:durableId="867254827">
    <w:abstractNumId w:val="4"/>
  </w:num>
  <w:num w:numId="10" w16cid:durableId="1467897694">
    <w:abstractNumId w:val="8"/>
  </w:num>
  <w:num w:numId="11" w16cid:durableId="1710296499">
    <w:abstractNumId w:val="3"/>
  </w:num>
  <w:num w:numId="12" w16cid:durableId="1102149686">
    <w:abstractNumId w:val="2"/>
  </w:num>
  <w:num w:numId="13" w16cid:durableId="350112681">
    <w:abstractNumId w:val="1"/>
  </w:num>
  <w:num w:numId="14" w16cid:durableId="921721326">
    <w:abstractNumId w:val="0"/>
  </w:num>
  <w:num w:numId="15" w16cid:durableId="1596792130">
    <w:abstractNumId w:val="17"/>
  </w:num>
  <w:num w:numId="16" w16cid:durableId="675036487">
    <w:abstractNumId w:val="19"/>
  </w:num>
  <w:num w:numId="17" w16cid:durableId="1097366386">
    <w:abstractNumId w:val="10"/>
  </w:num>
  <w:num w:numId="18" w16cid:durableId="1130829803">
    <w:abstractNumId w:val="13"/>
  </w:num>
  <w:num w:numId="19" w16cid:durableId="1286500304">
    <w:abstractNumId w:val="16"/>
  </w:num>
  <w:num w:numId="20" w16cid:durableId="1269118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E6"/>
    <w:rsid w:val="00030D96"/>
    <w:rsid w:val="001348E6"/>
    <w:rsid w:val="00340AFE"/>
    <w:rsid w:val="004033DA"/>
    <w:rsid w:val="00444AC7"/>
    <w:rsid w:val="004E41C0"/>
    <w:rsid w:val="004E630F"/>
    <w:rsid w:val="00594F82"/>
    <w:rsid w:val="005B087E"/>
    <w:rsid w:val="005C6A04"/>
    <w:rsid w:val="00831050"/>
    <w:rsid w:val="008B06CC"/>
    <w:rsid w:val="009726C2"/>
    <w:rsid w:val="00AF18F9"/>
    <w:rsid w:val="00B51422"/>
    <w:rsid w:val="00C06367"/>
    <w:rsid w:val="00DA2FE4"/>
    <w:rsid w:val="00DE75A6"/>
    <w:rsid w:val="00E37971"/>
    <w:rsid w:val="00EA42E0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1E555"/>
  <w15:chartTrackingRefBased/>
  <w15:docId w15:val="{0BF3ED5C-23E7-A74F-85B1-E85A3F91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8B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ola/Library/Containers/com.microsoft.Word/Data/Library/Application%20Support/Microsoft/Office/16.0/DTS/en-US%7bF923BA48-1325-5D4F-A78D-7DA95676D600%7d/%7bFF659115-4F2B-DB4B-A0B8-061A9051E8C3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{FF659115-4F2B-DB4B-A0B8-061A9051E8C3}tf10002081.dotx</Template>
  <TotalTime>75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Abiola</dc:creator>
  <cp:keywords/>
  <dc:description/>
  <cp:lastModifiedBy>Abiola Daniel Ogunsola</cp:lastModifiedBy>
  <cp:revision>2</cp:revision>
  <dcterms:created xsi:type="dcterms:W3CDTF">2025-10-01T00:19:00Z</dcterms:created>
  <dcterms:modified xsi:type="dcterms:W3CDTF">2025-10-03T03:51:00Z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